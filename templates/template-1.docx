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EAF5061" w14:textId="77777777" w:rsidTr="00F202F8">
        <w:trPr>
          <w:trHeight w:val="4410"/>
        </w:trPr>
        <w:tc>
          <w:tcPr>
            <w:tcW w:w="3600" w:type="dxa"/>
            <w:vAlign w:val="bottom"/>
          </w:tcPr>
          <w:p w14:paraId="5E7F08E6" w14:textId="7AE0DBBB" w:rsidR="001B2ABD" w:rsidRDefault="006E55F4" w:rsidP="001B2ABD">
            <w:pPr>
              <w:tabs>
                <w:tab w:val="left" w:pos="990"/>
              </w:tabs>
              <w:jc w:val="center"/>
            </w:pPr>
            <w:r>
              <w:t>{%</w:t>
            </w:r>
            <w:r w:rsidR="0044076A">
              <w:t>image</w:t>
            </w:r>
            <w:r>
              <w:t>}</w:t>
            </w:r>
            <w:r w:rsidR="00236B2F">
              <w:t xml:space="preserve"> </w:t>
            </w:r>
          </w:p>
        </w:tc>
        <w:tc>
          <w:tcPr>
            <w:tcW w:w="720" w:type="dxa"/>
          </w:tcPr>
          <w:p w14:paraId="4A8544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C16CB3" w14:textId="39FC921C" w:rsidR="001B2ABD" w:rsidRDefault="001353A1" w:rsidP="007F24B7">
            <w:pPr>
              <w:pStyle w:val="Title"/>
            </w:pPr>
            <w:r>
              <w:t>{</w:t>
            </w:r>
            <w:proofErr w:type="spellStart"/>
            <w:r w:rsidR="00937050">
              <w:rPr>
                <w:caps w:val="0"/>
              </w:rPr>
              <w:t>fullName</w:t>
            </w:r>
            <w:proofErr w:type="spellEnd"/>
            <w:r>
              <w:t>}</w:t>
            </w:r>
          </w:p>
          <w:p w14:paraId="5197FC1A" w14:textId="43B12ABD" w:rsidR="007F24B7" w:rsidRPr="007F24B7" w:rsidRDefault="007F24B7" w:rsidP="007F24B7"/>
        </w:tc>
      </w:tr>
      <w:tr w:rsidR="001B2ABD" w14:paraId="56B37628" w14:textId="77777777" w:rsidTr="00F202F8">
        <w:tc>
          <w:tcPr>
            <w:tcW w:w="3600" w:type="dxa"/>
          </w:tcPr>
          <w:sdt>
            <w:sdtPr>
              <w:id w:val="-1711873194"/>
              <w:placeholder>
                <w:docPart w:val="970FFA33EAC34AF38A0A94D6BA413071"/>
              </w:placeholder>
              <w:temporary/>
              <w:showingPlcHdr/>
              <w15:appearance w15:val="hidden"/>
            </w:sdtPr>
            <w:sdtEndPr/>
            <w:sdtContent>
              <w:p w14:paraId="36AB786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0B60939" w14:textId="459477A6" w:rsidR="00036450" w:rsidRDefault="0059281D" w:rsidP="00036450">
            <w:r>
              <w:t>{</w:t>
            </w:r>
            <w:proofErr w:type="spellStart"/>
            <w:r>
              <w:t>careerObjective</w:t>
            </w:r>
            <w:proofErr w:type="spellEnd"/>
            <w:r w:rsidR="004A7E2E">
              <w:t>}</w:t>
            </w:r>
          </w:p>
          <w:sdt>
            <w:sdtPr>
              <w:id w:val="-1954003311"/>
              <w:placeholder>
                <w:docPart w:val="1C72B075E8324D8BB07AC0E0E71A7EAA"/>
              </w:placeholder>
              <w:temporary/>
              <w:showingPlcHdr/>
              <w15:appearance w15:val="hidden"/>
            </w:sdtPr>
            <w:sdtEndPr/>
            <w:sdtContent>
              <w:p w14:paraId="428CBCE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BE828D9975A439CA8562CA83B91E192"/>
              </w:placeholder>
              <w:temporary/>
              <w:showingPlcHdr/>
              <w15:appearance w15:val="hidden"/>
            </w:sdtPr>
            <w:sdtEndPr/>
            <w:sdtContent>
              <w:p w14:paraId="2C36D02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DDCBF96" w14:textId="5806B1D6" w:rsidR="004D3011" w:rsidRDefault="00D831A4" w:rsidP="004D3011">
            <w:r>
              <w:t>{phone}</w:t>
            </w:r>
          </w:p>
          <w:p w14:paraId="28AEBFA6" w14:textId="77777777" w:rsidR="004D3011" w:rsidRPr="004D3011" w:rsidRDefault="004D3011" w:rsidP="004D3011"/>
          <w:sdt>
            <w:sdtPr>
              <w:id w:val="67859272"/>
              <w:placeholder>
                <w:docPart w:val="D9BCBBDF8B584B8E997BF177DCE9A6F4"/>
              </w:placeholder>
              <w:temporary/>
              <w:showingPlcHdr/>
              <w15:appearance w15:val="hidden"/>
            </w:sdtPr>
            <w:sdtEndPr/>
            <w:sdtContent>
              <w:p w14:paraId="064F297B" w14:textId="4A22F019" w:rsidR="004D3011" w:rsidRDefault="004D3011" w:rsidP="004D3011">
                <w:r w:rsidRPr="004D3011">
                  <w:t>WEBSITE:</w:t>
                </w:r>
              </w:p>
            </w:sdtContent>
          </w:sdt>
          <w:p w14:paraId="3961B8F6" w14:textId="7A96F92C" w:rsidR="00D831A4" w:rsidRDefault="00D831A4" w:rsidP="004D3011">
            <w:r>
              <w:t>{</w:t>
            </w:r>
            <w:proofErr w:type="spellStart"/>
            <w:r>
              <w:t>linkedin</w:t>
            </w:r>
            <w:proofErr w:type="spellEnd"/>
            <w:r>
              <w:t>}</w:t>
            </w:r>
          </w:p>
          <w:p w14:paraId="25F6FEC5" w14:textId="77777777" w:rsidR="004D3011" w:rsidRDefault="004D3011" w:rsidP="004D3011"/>
          <w:sdt>
            <w:sdtPr>
              <w:id w:val="-240260293"/>
              <w:placeholder>
                <w:docPart w:val="D754C8883F4F43A09C9CB408D8BE0BF8"/>
              </w:placeholder>
              <w:temporary/>
              <w:showingPlcHdr/>
              <w15:appearance w15:val="hidden"/>
            </w:sdtPr>
            <w:sdtEndPr/>
            <w:sdtContent>
              <w:p w14:paraId="0F98900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ADB1D4F" w14:textId="7B399899" w:rsidR="00036450" w:rsidRPr="00E4381A" w:rsidRDefault="007A3C27" w:rsidP="004D3011">
            <w:pPr>
              <w:rPr>
                <w:rStyle w:val="Hyperlink"/>
              </w:rPr>
            </w:pPr>
            <w:r>
              <w:t>{email}</w:t>
            </w:r>
          </w:p>
          <w:sdt>
            <w:sdtPr>
              <w:id w:val="-1444214663"/>
              <w:placeholder>
                <w:docPart w:val="F37EA4167A64406CAB7654C32FF12E65"/>
              </w:placeholder>
              <w:temporary/>
              <w:showingPlcHdr/>
              <w15:appearance w15:val="hidden"/>
            </w:sdtPr>
            <w:sdtEndPr/>
            <w:sdtContent>
              <w:p w14:paraId="730050B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E22163" w14:textId="7E54DF58" w:rsidR="00F202F8" w:rsidRDefault="00F202F8" w:rsidP="00F202F8">
            <w:r>
              <w:t>{#</w:t>
            </w:r>
            <w:r>
              <w:t>interests</w:t>
            </w:r>
            <w:r>
              <w:t>}</w:t>
            </w:r>
          </w:p>
          <w:p w14:paraId="1F278CBD" w14:textId="77777777" w:rsidR="00F202F8" w:rsidRDefault="00F202F8" w:rsidP="00F202F8">
            <w:r>
              <w:t xml:space="preserve">  - {name}</w:t>
            </w:r>
          </w:p>
          <w:p w14:paraId="6E246CD7" w14:textId="07893CE9" w:rsidR="004D3011" w:rsidRDefault="00F202F8" w:rsidP="00F202F8">
            <w:r>
              <w:t>{/</w:t>
            </w:r>
            <w:r>
              <w:t>interests</w:t>
            </w:r>
            <w:r>
              <w:t>}</w:t>
            </w:r>
          </w:p>
          <w:p w14:paraId="6F570D24" w14:textId="73717F37" w:rsidR="004D3011" w:rsidRPr="004D3011" w:rsidRDefault="004D3011" w:rsidP="004D3011"/>
        </w:tc>
        <w:tc>
          <w:tcPr>
            <w:tcW w:w="720" w:type="dxa"/>
          </w:tcPr>
          <w:p w14:paraId="79A00DF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6A0E2A368374BDFA648D2EF0B88411B"/>
              </w:placeholder>
              <w:temporary/>
              <w:showingPlcHdr/>
              <w15:appearance w15:val="hidden"/>
            </w:sdtPr>
            <w:sdtEndPr/>
            <w:sdtContent>
              <w:p w14:paraId="0C43DE1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DC4623" w14:textId="531F0428" w:rsidR="00FA653B" w:rsidRDefault="00FA653B" w:rsidP="00B359E4">
            <w:pPr>
              <w:pStyle w:val="Heading4"/>
            </w:pPr>
            <w:r>
              <w:t>{#education}</w:t>
            </w:r>
          </w:p>
          <w:p w14:paraId="22AC2F30" w14:textId="64AD88E3" w:rsidR="00036450" w:rsidRPr="00036450" w:rsidRDefault="00FA653B" w:rsidP="00B359E4">
            <w:pPr>
              <w:pStyle w:val="Heading4"/>
            </w:pPr>
            <w:r>
              <w:t>{school}</w:t>
            </w:r>
          </w:p>
          <w:p w14:paraId="429B1091" w14:textId="26447DBA" w:rsidR="00036450" w:rsidRPr="00B359E4" w:rsidRDefault="00FA653B" w:rsidP="00B359E4">
            <w:pPr>
              <w:pStyle w:val="Date"/>
            </w:pPr>
            <w:r>
              <w:t>{</w:t>
            </w:r>
            <w:proofErr w:type="spellStart"/>
            <w:r>
              <w:t>graduationDate</w:t>
            </w:r>
            <w:proofErr w:type="spellEnd"/>
            <w:r>
              <w:t>}</w:t>
            </w:r>
          </w:p>
          <w:p w14:paraId="51D75321" w14:textId="4250DC48" w:rsidR="004D3011" w:rsidRDefault="00FA653B" w:rsidP="00036450">
            <w:r>
              <w:t>{</w:t>
            </w:r>
            <w:proofErr w:type="spellStart"/>
            <w:r>
              <w:t>fieldOfStudy</w:t>
            </w:r>
            <w:proofErr w:type="spellEnd"/>
            <w:r>
              <w:t>}</w:t>
            </w:r>
          </w:p>
          <w:p w14:paraId="303633D8" w14:textId="439607BF" w:rsidR="00FA653B" w:rsidRDefault="00FA653B" w:rsidP="00036450">
            <w:r>
              <w:t>{degree}</w:t>
            </w:r>
          </w:p>
          <w:p w14:paraId="4B5B4CDB" w14:textId="207681B4" w:rsidR="00036450" w:rsidRDefault="00FA653B" w:rsidP="00FA653B">
            <w:pPr>
              <w:pStyle w:val="Heading4"/>
            </w:pPr>
            <w:r>
              <w:t>{</w:t>
            </w:r>
            <w:r>
              <w:t>/</w:t>
            </w:r>
            <w:r>
              <w:t>education}</w:t>
            </w:r>
          </w:p>
          <w:sdt>
            <w:sdtPr>
              <w:id w:val="1001553383"/>
              <w:placeholder>
                <w:docPart w:val="349616573DC24C66AAA4F882671E9CF4"/>
              </w:placeholder>
              <w:temporary/>
              <w:showingPlcHdr/>
              <w15:appearance w15:val="hidden"/>
            </w:sdtPr>
            <w:sdtEndPr/>
            <w:sdtContent>
              <w:p w14:paraId="21737AD6" w14:textId="0FDB270C" w:rsidR="004D3011" w:rsidRPr="00FA653B" w:rsidRDefault="00036450" w:rsidP="00FA653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080F165" w14:textId="61D9B071" w:rsidR="00FA653B" w:rsidRDefault="00FA653B" w:rsidP="00FA653B">
            <w:pPr>
              <w:pStyle w:val="Heading4"/>
            </w:pPr>
            <w:r>
              <w:t>{#</w:t>
            </w:r>
            <w:r>
              <w:t>workExperience</w:t>
            </w:r>
            <w:r>
              <w:t>}</w:t>
            </w:r>
          </w:p>
          <w:p w14:paraId="6DB962DD" w14:textId="59984F51" w:rsidR="00FA653B" w:rsidRPr="00036450" w:rsidRDefault="00FA653B" w:rsidP="00FA653B">
            <w:pPr>
              <w:pStyle w:val="Heading4"/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  <w:r>
              <w:t xml:space="preserve"> {</w:t>
            </w:r>
            <w:proofErr w:type="spellStart"/>
            <w:r>
              <w:t>jobTitle</w:t>
            </w:r>
            <w:proofErr w:type="spellEnd"/>
            <w:r>
              <w:t>}</w:t>
            </w:r>
          </w:p>
          <w:p w14:paraId="7C12BACF" w14:textId="241810B4" w:rsidR="00FA653B" w:rsidRDefault="00FA653B" w:rsidP="00FA653B">
            <w:pPr>
              <w:pStyle w:val="Date"/>
            </w:pPr>
            <w:r>
              <w:t>{</w:t>
            </w:r>
            <w:proofErr w:type="spellStart"/>
            <w:r>
              <w:t>employment</w:t>
            </w:r>
            <w:r>
              <w:t>Date</w:t>
            </w:r>
            <w:r>
              <w:t>s</w:t>
            </w:r>
            <w:proofErr w:type="spellEnd"/>
            <w:r>
              <w:t>}</w:t>
            </w:r>
          </w:p>
          <w:p w14:paraId="485155FB" w14:textId="735C61C3" w:rsidR="00F202F8" w:rsidRPr="00FA653B" w:rsidRDefault="00FA653B" w:rsidP="00FA653B">
            <w:r>
              <w:t>{location}</w:t>
            </w:r>
          </w:p>
          <w:p w14:paraId="75958C9C" w14:textId="31D69CE1" w:rsidR="00FA653B" w:rsidRDefault="00FA653B" w:rsidP="00FA653B">
            <w:r>
              <w:t>{</w:t>
            </w:r>
            <w:r>
              <w:t>responsibilities</w:t>
            </w:r>
            <w:r>
              <w:t>}</w:t>
            </w:r>
          </w:p>
          <w:p w14:paraId="114D20E2" w14:textId="05E1020B" w:rsidR="00FA653B" w:rsidRDefault="00FA653B" w:rsidP="00FA653B">
            <w:r>
              <w:t>{achievements}</w:t>
            </w:r>
          </w:p>
          <w:p w14:paraId="0A4FC770" w14:textId="63AB7435" w:rsidR="00FA653B" w:rsidRDefault="00FA653B" w:rsidP="00FA653B">
            <w:r>
              <w:t>{degree}</w:t>
            </w:r>
          </w:p>
          <w:p w14:paraId="5D80F815" w14:textId="695CAB8C" w:rsidR="004D3011" w:rsidRDefault="00FA653B" w:rsidP="00FA653B">
            <w:pPr>
              <w:pStyle w:val="Heading4"/>
            </w:pPr>
            <w:r>
              <w:t>{/</w:t>
            </w:r>
            <w:proofErr w:type="spellStart"/>
            <w:r>
              <w:t>workExperience</w:t>
            </w:r>
            <w:proofErr w:type="spellEnd"/>
            <w:r>
              <w:t>}</w:t>
            </w:r>
          </w:p>
          <w:sdt>
            <w:sdtPr>
              <w:id w:val="1669594239"/>
              <w:placeholder>
                <w:docPart w:val="24E8C3B9DBBB48CCAD027CD41D6608A1"/>
              </w:placeholder>
              <w:temporary/>
              <w:showingPlcHdr/>
              <w15:appearance w15:val="hidden"/>
            </w:sdtPr>
            <w:sdtEndPr/>
            <w:sdtContent>
              <w:p w14:paraId="37BA1A2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69E14FF" w14:textId="77777777" w:rsidR="007B6853" w:rsidRDefault="007B6853" w:rsidP="007B6853">
            <w:r>
              <w:t>{#skills}</w:t>
            </w:r>
          </w:p>
          <w:p w14:paraId="7998371A" w14:textId="77777777" w:rsidR="007B6853" w:rsidRDefault="007B6853" w:rsidP="007B6853">
            <w:r>
              <w:t xml:space="preserve">  {</w:t>
            </w:r>
            <w:proofErr w:type="spellStart"/>
            <w:r>
              <w:t>skillName</w:t>
            </w:r>
            <w:proofErr w:type="spellEnd"/>
            <w:r>
              <w:t>}: {</w:t>
            </w:r>
            <w:proofErr w:type="spellStart"/>
            <w:r>
              <w:t>skillLevel</w:t>
            </w:r>
            <w:proofErr w:type="spellEnd"/>
            <w:r>
              <w:t>}/5</w:t>
            </w:r>
          </w:p>
          <w:p w14:paraId="798AA39B" w14:textId="5F86D0B0" w:rsidR="00D831A4" w:rsidRPr="007B6853" w:rsidRDefault="007B6853" w:rsidP="007B6853">
            <w:r>
              <w:t>{/skills}</w:t>
            </w:r>
          </w:p>
        </w:tc>
      </w:tr>
    </w:tbl>
    <w:p w14:paraId="3DC8B852" w14:textId="77777777" w:rsidR="0043117B" w:rsidRDefault="001B347E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941C" w14:textId="77777777" w:rsidR="001B347E" w:rsidRDefault="001B347E" w:rsidP="000C45FF">
      <w:r>
        <w:separator/>
      </w:r>
    </w:p>
  </w:endnote>
  <w:endnote w:type="continuationSeparator" w:id="0">
    <w:p w14:paraId="1508B0A1" w14:textId="77777777" w:rsidR="001B347E" w:rsidRDefault="001B34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77E0" w14:textId="77777777" w:rsidR="001B347E" w:rsidRDefault="001B347E" w:rsidP="000C45FF">
      <w:r>
        <w:separator/>
      </w:r>
    </w:p>
  </w:footnote>
  <w:footnote w:type="continuationSeparator" w:id="0">
    <w:p w14:paraId="52D11B44" w14:textId="77777777" w:rsidR="001B347E" w:rsidRDefault="001B347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26A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7F97FD" wp14:editId="07F67D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97"/>
    <w:rsid w:val="00036450"/>
    <w:rsid w:val="00094499"/>
    <w:rsid w:val="000C45FF"/>
    <w:rsid w:val="000E3FD1"/>
    <w:rsid w:val="00112054"/>
    <w:rsid w:val="001317D8"/>
    <w:rsid w:val="001353A1"/>
    <w:rsid w:val="001525E1"/>
    <w:rsid w:val="00167877"/>
    <w:rsid w:val="00180329"/>
    <w:rsid w:val="0019001F"/>
    <w:rsid w:val="001A74A5"/>
    <w:rsid w:val="001B2ABD"/>
    <w:rsid w:val="001B347E"/>
    <w:rsid w:val="001D288A"/>
    <w:rsid w:val="001E0391"/>
    <w:rsid w:val="001E1759"/>
    <w:rsid w:val="001F1ECC"/>
    <w:rsid w:val="00205A50"/>
    <w:rsid w:val="0020681E"/>
    <w:rsid w:val="00236B2F"/>
    <w:rsid w:val="002400EB"/>
    <w:rsid w:val="00256CF7"/>
    <w:rsid w:val="00281FD5"/>
    <w:rsid w:val="0030481B"/>
    <w:rsid w:val="003136D4"/>
    <w:rsid w:val="003156FC"/>
    <w:rsid w:val="003254B5"/>
    <w:rsid w:val="0037121F"/>
    <w:rsid w:val="003910D8"/>
    <w:rsid w:val="003A6B7D"/>
    <w:rsid w:val="003B06CA"/>
    <w:rsid w:val="004071FC"/>
    <w:rsid w:val="0042379D"/>
    <w:rsid w:val="0044076A"/>
    <w:rsid w:val="00445947"/>
    <w:rsid w:val="004813B3"/>
    <w:rsid w:val="00496591"/>
    <w:rsid w:val="004A7E2E"/>
    <w:rsid w:val="004C63E4"/>
    <w:rsid w:val="004D3011"/>
    <w:rsid w:val="005262AC"/>
    <w:rsid w:val="0059281D"/>
    <w:rsid w:val="005E39D5"/>
    <w:rsid w:val="00600670"/>
    <w:rsid w:val="0062123A"/>
    <w:rsid w:val="00643736"/>
    <w:rsid w:val="00646E75"/>
    <w:rsid w:val="006771D0"/>
    <w:rsid w:val="006E55F4"/>
    <w:rsid w:val="00715FCB"/>
    <w:rsid w:val="00743101"/>
    <w:rsid w:val="00764C9F"/>
    <w:rsid w:val="007775E1"/>
    <w:rsid w:val="007867A0"/>
    <w:rsid w:val="007927F5"/>
    <w:rsid w:val="00792F4C"/>
    <w:rsid w:val="007A3C27"/>
    <w:rsid w:val="007B6853"/>
    <w:rsid w:val="007F24B7"/>
    <w:rsid w:val="007F5682"/>
    <w:rsid w:val="00802CA0"/>
    <w:rsid w:val="00865A9D"/>
    <w:rsid w:val="0089424D"/>
    <w:rsid w:val="00903B8B"/>
    <w:rsid w:val="009260CD"/>
    <w:rsid w:val="00937050"/>
    <w:rsid w:val="00940A66"/>
    <w:rsid w:val="00952C25"/>
    <w:rsid w:val="00A2118D"/>
    <w:rsid w:val="00A43AE6"/>
    <w:rsid w:val="00AD0A50"/>
    <w:rsid w:val="00AD76E2"/>
    <w:rsid w:val="00AE3B6C"/>
    <w:rsid w:val="00B20152"/>
    <w:rsid w:val="00B25597"/>
    <w:rsid w:val="00B359E4"/>
    <w:rsid w:val="00B4533F"/>
    <w:rsid w:val="00B57D98"/>
    <w:rsid w:val="00B70850"/>
    <w:rsid w:val="00C066B6"/>
    <w:rsid w:val="00C37BA1"/>
    <w:rsid w:val="00C4674C"/>
    <w:rsid w:val="00C506CF"/>
    <w:rsid w:val="00C72BED"/>
    <w:rsid w:val="00C9578B"/>
    <w:rsid w:val="00CA7CE1"/>
    <w:rsid w:val="00CB0055"/>
    <w:rsid w:val="00D04018"/>
    <w:rsid w:val="00D2522B"/>
    <w:rsid w:val="00D422DE"/>
    <w:rsid w:val="00D5459D"/>
    <w:rsid w:val="00D77D41"/>
    <w:rsid w:val="00D831A4"/>
    <w:rsid w:val="00DA1F4D"/>
    <w:rsid w:val="00DD172A"/>
    <w:rsid w:val="00E25A26"/>
    <w:rsid w:val="00E34FED"/>
    <w:rsid w:val="00E4381A"/>
    <w:rsid w:val="00E55D74"/>
    <w:rsid w:val="00EE4BCC"/>
    <w:rsid w:val="00F202F8"/>
    <w:rsid w:val="00F60274"/>
    <w:rsid w:val="00F77FB9"/>
    <w:rsid w:val="00FA0751"/>
    <w:rsid w:val="00FA653B"/>
    <w:rsid w:val="00FB068F"/>
    <w:rsid w:val="00F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1D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yz\AppData\Local\Microsoft\Office\16.0\DTS\en-US%7b0B437DBE-5588-4690-A83C-BB1AE01BD205%7d\%7b3DA8BE23-3AF8-4F87-A687-14A20ADDC8B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0FFA33EAC34AF38A0A94D6BA41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2CE23-BD2B-44AD-BE33-1A7A75308CE0}"/>
      </w:docPartPr>
      <w:docPartBody>
        <w:p w:rsidR="00000000" w:rsidRDefault="006C2D2D">
          <w:pPr>
            <w:pStyle w:val="970FFA33EAC34AF38A0A94D6BA413071"/>
          </w:pPr>
          <w:r w:rsidRPr="00D5459D">
            <w:t>Profile</w:t>
          </w:r>
        </w:p>
      </w:docPartBody>
    </w:docPart>
    <w:docPart>
      <w:docPartPr>
        <w:name w:val="1C72B075E8324D8BB07AC0E0E71A7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F55-CE76-41D1-83B4-92F62EA8A42E}"/>
      </w:docPartPr>
      <w:docPartBody>
        <w:p w:rsidR="00000000" w:rsidRDefault="006C2D2D">
          <w:pPr>
            <w:pStyle w:val="1C72B075E8324D8BB07AC0E0E71A7EAA"/>
          </w:pPr>
          <w:r w:rsidRPr="00CB0055">
            <w:t>Contact</w:t>
          </w:r>
        </w:p>
      </w:docPartBody>
    </w:docPart>
    <w:docPart>
      <w:docPartPr>
        <w:name w:val="CBE828D9975A439CA8562CA83B91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C98C7-B03F-44F6-B8A0-2EC25449E800}"/>
      </w:docPartPr>
      <w:docPartBody>
        <w:p w:rsidR="00000000" w:rsidRDefault="006C2D2D">
          <w:pPr>
            <w:pStyle w:val="CBE828D9975A439CA8562CA83B91E192"/>
          </w:pPr>
          <w:r w:rsidRPr="004D3011">
            <w:t>PHONE:</w:t>
          </w:r>
        </w:p>
      </w:docPartBody>
    </w:docPart>
    <w:docPart>
      <w:docPartPr>
        <w:name w:val="D9BCBBDF8B584B8E997BF177DCE9A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6796-E64F-482C-AD52-5D72C99DC796}"/>
      </w:docPartPr>
      <w:docPartBody>
        <w:p w:rsidR="00000000" w:rsidRDefault="006C2D2D">
          <w:pPr>
            <w:pStyle w:val="D9BCBBDF8B584B8E997BF177DCE9A6F4"/>
          </w:pPr>
          <w:r w:rsidRPr="004D3011">
            <w:t>WEBSITE:</w:t>
          </w:r>
        </w:p>
      </w:docPartBody>
    </w:docPart>
    <w:docPart>
      <w:docPartPr>
        <w:name w:val="D754C8883F4F43A09C9CB408D8BE0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4468E-4607-4037-BAFA-A944C4F97D70}"/>
      </w:docPartPr>
      <w:docPartBody>
        <w:p w:rsidR="00000000" w:rsidRDefault="006C2D2D">
          <w:pPr>
            <w:pStyle w:val="D754C8883F4F43A09C9CB408D8BE0BF8"/>
          </w:pPr>
          <w:r w:rsidRPr="004D3011">
            <w:t>EMAIL:</w:t>
          </w:r>
        </w:p>
      </w:docPartBody>
    </w:docPart>
    <w:docPart>
      <w:docPartPr>
        <w:name w:val="F37EA4167A64406CAB7654C32FF12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C6AA-E814-47C2-A0C5-B77CE57E00BC}"/>
      </w:docPartPr>
      <w:docPartBody>
        <w:p w:rsidR="00000000" w:rsidRDefault="006C2D2D">
          <w:pPr>
            <w:pStyle w:val="F37EA4167A64406CAB7654C32FF12E65"/>
          </w:pPr>
          <w:r w:rsidRPr="00CB0055">
            <w:t>Hobbies</w:t>
          </w:r>
        </w:p>
      </w:docPartBody>
    </w:docPart>
    <w:docPart>
      <w:docPartPr>
        <w:name w:val="F6A0E2A368374BDFA648D2EF0B88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FAD5-DFBD-472B-B330-C7A185FFAC41}"/>
      </w:docPartPr>
      <w:docPartBody>
        <w:p w:rsidR="00000000" w:rsidRDefault="006C2D2D">
          <w:pPr>
            <w:pStyle w:val="F6A0E2A368374BDFA648D2EF0B88411B"/>
          </w:pPr>
          <w:r w:rsidRPr="00036450">
            <w:t>EDUCATION</w:t>
          </w:r>
        </w:p>
      </w:docPartBody>
    </w:docPart>
    <w:docPart>
      <w:docPartPr>
        <w:name w:val="349616573DC24C66AAA4F882671E9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3182-526B-4A4C-BDC8-C713809EDEE3}"/>
      </w:docPartPr>
      <w:docPartBody>
        <w:p w:rsidR="00000000" w:rsidRDefault="006C2D2D">
          <w:pPr>
            <w:pStyle w:val="349616573DC24C66AAA4F882671E9CF4"/>
          </w:pPr>
          <w:r w:rsidRPr="00036450">
            <w:t>WORK EXPERIENCE</w:t>
          </w:r>
        </w:p>
      </w:docPartBody>
    </w:docPart>
    <w:docPart>
      <w:docPartPr>
        <w:name w:val="24E8C3B9DBBB48CCAD027CD41D660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426BB-6AF7-467A-9C47-88CEEC66F05F}"/>
      </w:docPartPr>
      <w:docPartBody>
        <w:p w:rsidR="00000000" w:rsidRDefault="006C2D2D">
          <w:pPr>
            <w:pStyle w:val="24E8C3B9DBBB48CCAD027CD41D6608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2D"/>
    <w:rsid w:val="006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F49B954344F7BA1F6E4CC227DC453">
    <w:name w:val="054F49B954344F7BA1F6E4CC227DC453"/>
  </w:style>
  <w:style w:type="paragraph" w:customStyle="1" w:styleId="F2DBA332FF6944438C9DA3CAFB162B62">
    <w:name w:val="F2DBA332FF6944438C9DA3CAFB162B62"/>
  </w:style>
  <w:style w:type="paragraph" w:customStyle="1" w:styleId="970FFA33EAC34AF38A0A94D6BA413071">
    <w:name w:val="970FFA33EAC34AF38A0A94D6BA413071"/>
  </w:style>
  <w:style w:type="paragraph" w:customStyle="1" w:styleId="5F6E9C4FE7C24471ADF3B373A9BD0B7B">
    <w:name w:val="5F6E9C4FE7C24471ADF3B373A9BD0B7B"/>
  </w:style>
  <w:style w:type="paragraph" w:customStyle="1" w:styleId="1C72B075E8324D8BB07AC0E0E71A7EAA">
    <w:name w:val="1C72B075E8324D8BB07AC0E0E71A7EAA"/>
  </w:style>
  <w:style w:type="paragraph" w:customStyle="1" w:styleId="CBE828D9975A439CA8562CA83B91E192">
    <w:name w:val="CBE828D9975A439CA8562CA83B91E192"/>
  </w:style>
  <w:style w:type="paragraph" w:customStyle="1" w:styleId="88812DF35E2644C2B8AB1EC9EE855D4E">
    <w:name w:val="88812DF35E2644C2B8AB1EC9EE855D4E"/>
  </w:style>
  <w:style w:type="paragraph" w:customStyle="1" w:styleId="D9BCBBDF8B584B8E997BF177DCE9A6F4">
    <w:name w:val="D9BCBBDF8B584B8E997BF177DCE9A6F4"/>
  </w:style>
  <w:style w:type="paragraph" w:customStyle="1" w:styleId="514BD19F565A476787265FD67517B310">
    <w:name w:val="514BD19F565A476787265FD67517B310"/>
  </w:style>
  <w:style w:type="paragraph" w:customStyle="1" w:styleId="D754C8883F4F43A09C9CB408D8BE0BF8">
    <w:name w:val="D754C8883F4F43A09C9CB408D8BE0BF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61E8BE84E642BDA6D67BC0D773C4C1">
    <w:name w:val="1061E8BE84E642BDA6D67BC0D773C4C1"/>
  </w:style>
  <w:style w:type="paragraph" w:customStyle="1" w:styleId="F37EA4167A64406CAB7654C32FF12E65">
    <w:name w:val="F37EA4167A64406CAB7654C32FF12E65"/>
  </w:style>
  <w:style w:type="paragraph" w:customStyle="1" w:styleId="22187BD8D2C4476BA0449AF71A8D719D">
    <w:name w:val="22187BD8D2C4476BA0449AF71A8D719D"/>
  </w:style>
  <w:style w:type="paragraph" w:customStyle="1" w:styleId="6E08065555A9447EAE3C28320B41AA87">
    <w:name w:val="6E08065555A9447EAE3C28320B41AA87"/>
  </w:style>
  <w:style w:type="paragraph" w:customStyle="1" w:styleId="8D5B2A7E98E94B11961BA493F948AD06">
    <w:name w:val="8D5B2A7E98E94B11961BA493F948AD06"/>
  </w:style>
  <w:style w:type="paragraph" w:customStyle="1" w:styleId="04A7ABBFEB7D44AF9BD811EC4B6CB743">
    <w:name w:val="04A7ABBFEB7D44AF9BD811EC4B6CB743"/>
  </w:style>
  <w:style w:type="paragraph" w:customStyle="1" w:styleId="F6A0E2A368374BDFA648D2EF0B88411B">
    <w:name w:val="F6A0E2A368374BDFA648D2EF0B88411B"/>
  </w:style>
  <w:style w:type="paragraph" w:customStyle="1" w:styleId="19C9A0914FB74B79A8353DF10A0B3BC4">
    <w:name w:val="19C9A0914FB74B79A8353DF10A0B3BC4"/>
  </w:style>
  <w:style w:type="paragraph" w:customStyle="1" w:styleId="2B18AC751144476BBE4F577CC2E32C4C">
    <w:name w:val="2B18AC751144476BBE4F577CC2E32C4C"/>
  </w:style>
  <w:style w:type="paragraph" w:customStyle="1" w:styleId="2B7B67CA63A54198B715D2DD9B7399DE">
    <w:name w:val="2B7B67CA63A54198B715D2DD9B7399DE"/>
  </w:style>
  <w:style w:type="paragraph" w:customStyle="1" w:styleId="4180A2F43DF14987A054FC9311821558">
    <w:name w:val="4180A2F43DF14987A054FC9311821558"/>
  </w:style>
  <w:style w:type="paragraph" w:customStyle="1" w:styleId="A1FD6B64BDAC4F6496BE35662922A03D">
    <w:name w:val="A1FD6B64BDAC4F6496BE35662922A03D"/>
  </w:style>
  <w:style w:type="paragraph" w:customStyle="1" w:styleId="C93A53A7F61846D8B9D4799C390E9A47">
    <w:name w:val="C93A53A7F61846D8B9D4799C390E9A47"/>
  </w:style>
  <w:style w:type="paragraph" w:customStyle="1" w:styleId="A035D890B9C1460B836882F0D915850C">
    <w:name w:val="A035D890B9C1460B836882F0D915850C"/>
  </w:style>
  <w:style w:type="paragraph" w:customStyle="1" w:styleId="349616573DC24C66AAA4F882671E9CF4">
    <w:name w:val="349616573DC24C66AAA4F882671E9CF4"/>
  </w:style>
  <w:style w:type="paragraph" w:customStyle="1" w:styleId="8F0E8B606BC54882AD926C2C3ED0B687">
    <w:name w:val="8F0E8B606BC54882AD926C2C3ED0B687"/>
  </w:style>
  <w:style w:type="paragraph" w:customStyle="1" w:styleId="3157D908184B44A0A25DFB2F9566D1B7">
    <w:name w:val="3157D908184B44A0A25DFB2F9566D1B7"/>
  </w:style>
  <w:style w:type="paragraph" w:customStyle="1" w:styleId="C11A79BAC09B467B801328DC690A0F71">
    <w:name w:val="C11A79BAC09B467B801328DC690A0F71"/>
  </w:style>
  <w:style w:type="paragraph" w:customStyle="1" w:styleId="32134C43B37F4D02A30098C2500CF355">
    <w:name w:val="32134C43B37F4D02A30098C2500CF355"/>
  </w:style>
  <w:style w:type="paragraph" w:customStyle="1" w:styleId="69BBB2047916421C9B5F8349F441B6F6">
    <w:name w:val="69BBB2047916421C9B5F8349F441B6F6"/>
  </w:style>
  <w:style w:type="paragraph" w:customStyle="1" w:styleId="E4FD6E11B74A4A2C8CD39FB903238E96">
    <w:name w:val="E4FD6E11B74A4A2C8CD39FB903238E96"/>
  </w:style>
  <w:style w:type="paragraph" w:customStyle="1" w:styleId="BF168F8DCAA241A48634D74FBC1E9104">
    <w:name w:val="BF168F8DCAA241A48634D74FBC1E9104"/>
  </w:style>
  <w:style w:type="paragraph" w:customStyle="1" w:styleId="CE765B4287A744B498DB62980E32A135">
    <w:name w:val="CE765B4287A744B498DB62980E32A135"/>
  </w:style>
  <w:style w:type="paragraph" w:customStyle="1" w:styleId="65602F93CEC94D3CB12CA45337C68152">
    <w:name w:val="65602F93CEC94D3CB12CA45337C68152"/>
  </w:style>
  <w:style w:type="paragraph" w:customStyle="1" w:styleId="DB4C63A291494231A4654B423A6F69AA">
    <w:name w:val="DB4C63A291494231A4654B423A6F69AA"/>
  </w:style>
  <w:style w:type="paragraph" w:customStyle="1" w:styleId="F99D14D3B71544FBB6355CCFFE22E4E5">
    <w:name w:val="F99D14D3B71544FBB6355CCFFE22E4E5"/>
  </w:style>
  <w:style w:type="paragraph" w:customStyle="1" w:styleId="ED93BC4D32AD48F2851C2A259F14185D">
    <w:name w:val="ED93BC4D32AD48F2851C2A259F14185D"/>
  </w:style>
  <w:style w:type="paragraph" w:customStyle="1" w:styleId="D0F68B462183457F82D2BC1C2AB3F95F">
    <w:name w:val="D0F68B462183457F82D2BC1C2AB3F95F"/>
  </w:style>
  <w:style w:type="paragraph" w:customStyle="1" w:styleId="A0A082AB7B114C73A73A5AD4F0AC50DD">
    <w:name w:val="A0A082AB7B114C73A73A5AD4F0AC50DD"/>
  </w:style>
  <w:style w:type="paragraph" w:customStyle="1" w:styleId="45354E84213247A0939C61961757AC6C">
    <w:name w:val="45354E84213247A0939C61961757AC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4E8C3B9DBBB48CCAD027CD41D6608A1">
    <w:name w:val="24E8C3B9DBBB48CCAD027CD41D660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{3DA8BE23-3AF8-4F87-A687-14A20ADDC8B2}tf00546271_win32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2024-09-26T16:20:00Z</dcterms:created>
  <dcterms:modified xsi:type="dcterms:W3CDTF">2024-09-27T10:29:00Z</dcterms:modified>
</cp:coreProperties>
</file>